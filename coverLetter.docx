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53D6F9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5BAB64" w14:textId="46C89BC1" w:rsidR="00692703" w:rsidRPr="00CF1A49" w:rsidRDefault="00941A7A" w:rsidP="00913946">
            <w:pPr>
              <w:pStyle w:val="Title"/>
            </w:pPr>
            <w:r>
              <w:t>Walter Lai</w:t>
            </w:r>
          </w:p>
          <w:p w14:paraId="7ACB16A8" w14:textId="632C0C89" w:rsidR="00692703" w:rsidRPr="00CF1A49" w:rsidRDefault="00941A7A" w:rsidP="00913946">
            <w:pPr>
              <w:pStyle w:val="ContactInfo"/>
              <w:contextualSpacing w:val="0"/>
            </w:pPr>
            <w:r>
              <w:t>1854 80</w:t>
            </w:r>
            <w:r w:rsidRPr="00941A7A">
              <w:rPr>
                <w:vertAlign w:val="superscript"/>
              </w:rPr>
              <w:t>th</w:t>
            </w:r>
            <w:r>
              <w:t xml:space="preserve"> Street Brooklyn, NY 11214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C7611C7C6534354A1FFA82931EEC69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347-613-7782</w:t>
            </w:r>
          </w:p>
          <w:p w14:paraId="5C312AA2" w14:textId="2C880EC0" w:rsidR="00692703" w:rsidRPr="00CF1A49" w:rsidRDefault="00941A7A" w:rsidP="00913946">
            <w:pPr>
              <w:pStyle w:val="ContactInfoEmphasis"/>
              <w:contextualSpacing w:val="0"/>
            </w:pPr>
            <w:r>
              <w:t>walterlaicollege@gmail.com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9F04FE6DCC5D42708AE867FC1EB52F3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10" w:history="1">
              <w:r w:rsidRPr="00941A7A">
                <w:rPr>
                  <w:b w:val="0"/>
                  <w:color w:val="0000FF"/>
                  <w:u w:val="single"/>
                </w:rPr>
                <w:t>https://wlai0611.github.io/</w:t>
              </w:r>
            </w:hyperlink>
          </w:p>
        </w:tc>
      </w:tr>
      <w:tr w:rsidR="005579C9" w:rsidRPr="00CF1A49" w14:paraId="5341DC0A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EE5BBC" w14:textId="77777777" w:rsidR="005579C9" w:rsidRDefault="005579C9" w:rsidP="005579C9"/>
        </w:tc>
      </w:tr>
    </w:tbl>
    <w:p w14:paraId="20A353F0" w14:textId="19252C82" w:rsidR="005579C9" w:rsidRDefault="00360404" w:rsidP="005579C9">
      <w:pPr>
        <w:pStyle w:val="Header"/>
      </w:pPr>
      <w:r>
        <w:t>Valley National Bank</w:t>
      </w:r>
    </w:p>
    <w:p w14:paraId="5206FAD2" w14:textId="2561DE73" w:rsidR="00941A7A" w:rsidRDefault="00360404" w:rsidP="00941A7A">
      <w:pPr>
        <w:pStyle w:val="Header"/>
      </w:pPr>
      <w:r>
        <w:t>Wayne, NJ 07470</w:t>
      </w:r>
    </w:p>
    <w:p w14:paraId="22CD9327" w14:textId="77777777" w:rsidR="00941A7A" w:rsidRPr="005579C9" w:rsidRDefault="00941A7A" w:rsidP="00941A7A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357A7BCC" w14:textId="77777777" w:rsidTr="00BB7E51">
        <w:trPr>
          <w:trHeight w:val="8914"/>
        </w:trPr>
        <w:tc>
          <w:tcPr>
            <w:tcW w:w="9290" w:type="dxa"/>
          </w:tcPr>
          <w:p w14:paraId="2D7D6D33" w14:textId="77777777" w:rsidR="005579C9" w:rsidRDefault="005579C9" w:rsidP="005579C9">
            <w:pPr>
              <w:pStyle w:val="Header"/>
            </w:pPr>
          </w:p>
          <w:p w14:paraId="3FD3059C" w14:textId="1309EBC2"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r w:rsidR="00360404">
              <w:t>Valley National Bank</w:t>
            </w:r>
            <w:r w:rsidRPr="005579C9">
              <w:t>,</w:t>
            </w:r>
          </w:p>
          <w:p w14:paraId="1D8B0179" w14:textId="77777777" w:rsidR="005579C9" w:rsidRPr="00CF1A49" w:rsidRDefault="005579C9" w:rsidP="00816CBD">
            <w:pPr>
              <w:pStyle w:val="Header"/>
              <w:spacing w:line="360" w:lineRule="auto"/>
            </w:pPr>
          </w:p>
          <w:p w14:paraId="67163953" w14:textId="1D56A3AD" w:rsidR="00941A7A" w:rsidRDefault="00816CBD" w:rsidP="00816CBD">
            <w:pPr>
              <w:spacing w:line="360" w:lineRule="auto"/>
            </w:pPr>
            <w:r>
              <w:t xml:space="preserve">                </w:t>
            </w:r>
            <w:r w:rsidR="00941A7A">
              <w:t xml:space="preserve">My name is Walter Lai, a student in the Master's of Data Science Program at Southern Methodist University.  Please consider this letter as my cover letter for the </w:t>
            </w:r>
            <w:r w:rsidR="00360404">
              <w:t>Quantitative Model Validation Intern</w:t>
            </w:r>
            <w:r w:rsidR="00941A7A">
              <w:t xml:space="preserve"> position as posted on Indeed.  I am really passionate about </w:t>
            </w:r>
            <w:r w:rsidR="008B4B2F">
              <w:t>data science</w:t>
            </w:r>
            <w:r w:rsidR="00941A7A">
              <w:t xml:space="preserve"> and would love to work with your team.  Please let me explain how I am a great candidate.</w:t>
            </w:r>
          </w:p>
          <w:p w14:paraId="28F9AF31" w14:textId="77777777" w:rsidR="00816CBD" w:rsidRDefault="00816CBD" w:rsidP="00816CBD">
            <w:pPr>
              <w:spacing w:line="360" w:lineRule="auto"/>
            </w:pPr>
          </w:p>
          <w:p w14:paraId="18AE0F2D" w14:textId="1975CC4C" w:rsidR="00941A7A" w:rsidRDefault="00360404" w:rsidP="00816CBD">
            <w:pPr>
              <w:spacing w:line="360" w:lineRule="auto"/>
            </w:pPr>
            <w:r>
              <w:t xml:space="preserve">                  The posting indicates that you are looking for a candidate with extensive experience in </w:t>
            </w:r>
            <w:r w:rsidR="0082166A">
              <w:t>model validation</w:t>
            </w:r>
            <w:r>
              <w:t xml:space="preserve">.  </w:t>
            </w:r>
            <w:r w:rsidR="00941A7A">
              <w:t xml:space="preserve">I have created an R Shiny app that </w:t>
            </w:r>
            <w:r w:rsidR="00922C7B">
              <w:t>allows users to build and evaluate a regression model to predict employee salaries</w:t>
            </w:r>
            <w:r w:rsidR="00941A7A">
              <w:t xml:space="preserve">.  Action buttons allow users to add and remove variables from the regression model.  After each time a user adds or removes a variable the app </w:t>
            </w:r>
            <w:r>
              <w:t xml:space="preserve">displays the Root Mean Square Error of the new model.  The app </w:t>
            </w:r>
            <w:r w:rsidR="005847C8">
              <w:t>also graphs</w:t>
            </w:r>
            <w:r>
              <w:t xml:space="preserve"> partial residual plots using ggplot2 to help</w:t>
            </w:r>
            <w:r w:rsidR="00204228">
              <w:t xml:space="preserve"> the</w:t>
            </w:r>
            <w:r>
              <w:t xml:space="preserve"> user choose which variables to keep</w:t>
            </w:r>
            <w:r w:rsidR="004D770A">
              <w:t>, remove</w:t>
            </w:r>
            <w:r>
              <w:t xml:space="preserve"> or add.</w:t>
            </w:r>
          </w:p>
          <w:p w14:paraId="6888DE4D" w14:textId="4B86575F" w:rsidR="00941A7A" w:rsidRDefault="00941A7A" w:rsidP="00816CBD">
            <w:pPr>
              <w:spacing w:line="360" w:lineRule="auto"/>
            </w:pPr>
            <w:r>
              <w:t xml:space="preserve">The app:  </w:t>
            </w:r>
            <w:hyperlink r:id="rId11" w:history="1">
              <w:r w:rsidRPr="00941A7A">
                <w:rPr>
                  <w:rStyle w:val="Hyperlink"/>
                </w:rPr>
                <w:t>https://wlai0611.shinyapps.io/multiregshiny/</w:t>
              </w:r>
            </w:hyperlink>
            <w:r>
              <w:tab/>
              <w:t xml:space="preserve"> </w:t>
            </w:r>
          </w:p>
          <w:p w14:paraId="65C52F93" w14:textId="77777777" w:rsidR="00941A7A" w:rsidRDefault="00941A7A" w:rsidP="00816CBD">
            <w:pPr>
              <w:spacing w:line="360" w:lineRule="auto"/>
            </w:pPr>
          </w:p>
          <w:p w14:paraId="65652810" w14:textId="550125FD" w:rsidR="00816CBD" w:rsidRDefault="00360404" w:rsidP="00816CBD">
            <w:pPr>
              <w:spacing w:line="360" w:lineRule="auto"/>
            </w:pPr>
            <w:r>
              <w:t xml:space="preserve">                   The posting also indicates that the candidate should have knowledge of machine learning.  </w:t>
            </w:r>
            <w:r w:rsidR="00816CBD">
              <w:t xml:space="preserve">I will describe 2 projects in which I used machine learning. </w:t>
            </w:r>
          </w:p>
          <w:p w14:paraId="50A3A499" w14:textId="505C723C" w:rsidR="00360404" w:rsidRDefault="00360404" w:rsidP="00816CBD">
            <w:pPr>
              <w:spacing w:line="360" w:lineRule="auto"/>
            </w:pPr>
            <w:r>
              <w:t>I have scored in the top 18</w:t>
            </w:r>
            <w:r w:rsidRPr="00360404">
              <w:rPr>
                <w:vertAlign w:val="superscript"/>
              </w:rPr>
              <w:t>th</w:t>
            </w:r>
            <w:r>
              <w:t xml:space="preserve"> percentile of a Kaggle competition</w:t>
            </w:r>
          </w:p>
          <w:p w14:paraId="58BF010E" w14:textId="19084182" w:rsidR="00941A7A" w:rsidRDefault="005F630D" w:rsidP="00816CBD">
            <w:pPr>
              <w:spacing w:line="360" w:lineRule="auto"/>
            </w:pPr>
            <w:r>
              <w:t>i</w:t>
            </w:r>
            <w:r w:rsidR="00360404">
              <w:t xml:space="preserve">n a team with 4 other classmates to create a </w:t>
            </w:r>
            <w:r w:rsidR="00816CBD">
              <w:t>multiple regression</w:t>
            </w:r>
            <w:r w:rsidR="00360404">
              <w:t xml:space="preserve"> model </w:t>
            </w:r>
            <w:r w:rsidR="00816CBD">
              <w:t>to predict</w:t>
            </w:r>
            <w:r w:rsidR="00360404">
              <w:t xml:space="preserve"> house prices in Ames, Iowa.  I created SAS macros to evaluate Root Mean Square Error for possible models using Monte Carlo simulation.</w:t>
            </w:r>
            <w:r w:rsidR="00816CBD">
              <w:t xml:space="preserve">  Additionally,</w:t>
            </w:r>
            <w:r w:rsidR="00360404">
              <w:t xml:space="preserve"> </w:t>
            </w:r>
            <w:r w:rsidR="00941A7A">
              <w:t xml:space="preserve">I have created an R Shiny app that </w:t>
            </w:r>
            <w:r w:rsidR="00816CBD">
              <w:t>allows a user to build and evaluate a Naïve Bayes model</w:t>
            </w:r>
            <w:r w:rsidR="00941A7A">
              <w:t xml:space="preserve"> t</w:t>
            </w:r>
            <w:r w:rsidR="00816CBD">
              <w:t>hat</w:t>
            </w:r>
            <w:r w:rsidR="00941A7A">
              <w:t xml:space="preserve"> </w:t>
            </w:r>
            <w:r w:rsidR="00816CBD">
              <w:t xml:space="preserve">predicts if an </w:t>
            </w:r>
            <w:r w:rsidR="00816CBD">
              <w:lastRenderedPageBreak/>
              <w:t>employee will quit his/her job</w:t>
            </w:r>
            <w:r w:rsidR="00941A7A">
              <w:t xml:space="preserve">.  After each time a user adds or removes a variable, the app </w:t>
            </w:r>
            <w:r w:rsidR="00816CBD">
              <w:t>plots</w:t>
            </w:r>
            <w:r w:rsidR="00941A7A">
              <w:t xml:space="preserve"> the cross validated Sensitivity and Specificity</w:t>
            </w:r>
            <w:r w:rsidR="00816CBD">
              <w:t xml:space="preserve"> of potential models. </w:t>
            </w:r>
          </w:p>
          <w:p w14:paraId="32984A15" w14:textId="575EDAB1" w:rsidR="00941A7A" w:rsidRDefault="00941A7A" w:rsidP="00816CBD">
            <w:pPr>
              <w:spacing w:line="360" w:lineRule="auto"/>
            </w:pPr>
            <w:r>
              <w:t xml:space="preserve">The app:  </w:t>
            </w:r>
            <w:hyperlink r:id="rId12" w:history="1">
              <w:r w:rsidRPr="00941A7A">
                <w:rPr>
                  <w:rStyle w:val="Hyperlink"/>
                </w:rPr>
                <w:t>https://wlai0611.shinyapps.io/bayesshiny/</w:t>
              </w:r>
            </w:hyperlink>
          </w:p>
          <w:p w14:paraId="175ED2DC" w14:textId="0DC2C22C" w:rsidR="00941A7A" w:rsidRDefault="00941A7A" w:rsidP="00816CBD">
            <w:pPr>
              <w:spacing w:line="360" w:lineRule="auto"/>
            </w:pPr>
          </w:p>
          <w:p w14:paraId="039FBD86" w14:textId="01055BE1" w:rsidR="00816CBD" w:rsidRDefault="00816CBD" w:rsidP="00816CBD">
            <w:pPr>
              <w:spacing w:line="360" w:lineRule="auto"/>
            </w:pPr>
            <w:r>
              <w:t xml:space="preserve">             The posting also prefers a candidate with SQL and Python experience.  I have included my experiences with those in my resume.</w:t>
            </w:r>
          </w:p>
          <w:p w14:paraId="02322472" w14:textId="77777777" w:rsidR="00816CBD" w:rsidRDefault="00816CBD" w:rsidP="00816CBD">
            <w:pPr>
              <w:spacing w:line="360" w:lineRule="auto"/>
            </w:pPr>
          </w:p>
          <w:p w14:paraId="1DE663BC" w14:textId="45A2660F" w:rsidR="00941A7A" w:rsidRDefault="00941A7A" w:rsidP="00816CBD">
            <w:pPr>
              <w:spacing w:line="360" w:lineRule="auto"/>
            </w:pPr>
            <w:r>
              <w:tab/>
              <w:t>I would love to join your team!  Please email me at walterlaicollege@gmail.com.</w:t>
            </w:r>
          </w:p>
          <w:p w14:paraId="2A8CF4E5" w14:textId="77777777" w:rsidR="00941A7A" w:rsidRDefault="00941A7A" w:rsidP="00816CBD">
            <w:pPr>
              <w:spacing w:line="360" w:lineRule="auto"/>
            </w:pPr>
          </w:p>
          <w:p w14:paraId="7C9BC79C" w14:textId="77777777" w:rsidR="00941A7A" w:rsidRDefault="00941A7A" w:rsidP="00816CBD">
            <w:pPr>
              <w:spacing w:line="360" w:lineRule="auto"/>
            </w:pPr>
            <w:r>
              <w:t>Walter Lai</w:t>
            </w:r>
          </w:p>
          <w:p w14:paraId="28F76215" w14:textId="2B767F7B" w:rsidR="005579C9" w:rsidRPr="00CF1A49" w:rsidRDefault="005579C9" w:rsidP="005579C9"/>
        </w:tc>
      </w:tr>
    </w:tbl>
    <w:p w14:paraId="36EC157B" w14:textId="77777777" w:rsidR="00B51D1B" w:rsidRPr="006E1507" w:rsidRDefault="00B51D1B" w:rsidP="005579C9"/>
    <w:sectPr w:rsidR="00B51D1B" w:rsidRPr="006E150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19193" w14:textId="77777777" w:rsidR="009E424E" w:rsidRDefault="009E424E" w:rsidP="0068194B">
      <w:r>
        <w:separator/>
      </w:r>
    </w:p>
    <w:p w14:paraId="69AA90C9" w14:textId="77777777" w:rsidR="009E424E" w:rsidRDefault="009E424E"/>
    <w:p w14:paraId="4F816DCC" w14:textId="77777777" w:rsidR="009E424E" w:rsidRDefault="009E424E"/>
  </w:endnote>
  <w:endnote w:type="continuationSeparator" w:id="0">
    <w:p w14:paraId="3ADF19B5" w14:textId="77777777" w:rsidR="009E424E" w:rsidRDefault="009E424E" w:rsidP="0068194B">
      <w:r>
        <w:continuationSeparator/>
      </w:r>
    </w:p>
    <w:p w14:paraId="1BE9FBDD" w14:textId="77777777" w:rsidR="009E424E" w:rsidRDefault="009E424E"/>
    <w:p w14:paraId="7A700F38" w14:textId="77777777" w:rsidR="009E424E" w:rsidRDefault="009E4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18F0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58743" w14:textId="77777777" w:rsidR="009E424E" w:rsidRDefault="009E424E" w:rsidP="0068194B">
      <w:r>
        <w:separator/>
      </w:r>
    </w:p>
    <w:p w14:paraId="1803067C" w14:textId="77777777" w:rsidR="009E424E" w:rsidRDefault="009E424E"/>
    <w:p w14:paraId="471C8150" w14:textId="77777777" w:rsidR="009E424E" w:rsidRDefault="009E424E"/>
  </w:footnote>
  <w:footnote w:type="continuationSeparator" w:id="0">
    <w:p w14:paraId="42441A57" w14:textId="77777777" w:rsidR="009E424E" w:rsidRDefault="009E424E" w:rsidP="0068194B">
      <w:r>
        <w:continuationSeparator/>
      </w:r>
    </w:p>
    <w:p w14:paraId="49B3596A" w14:textId="77777777" w:rsidR="009E424E" w:rsidRDefault="009E424E"/>
    <w:p w14:paraId="007A213C" w14:textId="77777777" w:rsidR="009E424E" w:rsidRDefault="009E42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2FCA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8C5385" wp14:editId="4C6CF4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71F47C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7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228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404"/>
    <w:rsid w:val="00366398"/>
    <w:rsid w:val="003762A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70A"/>
    <w:rsid w:val="004E01EB"/>
    <w:rsid w:val="004E2794"/>
    <w:rsid w:val="00510392"/>
    <w:rsid w:val="00513E2A"/>
    <w:rsid w:val="00545106"/>
    <w:rsid w:val="005579C9"/>
    <w:rsid w:val="00566A35"/>
    <w:rsid w:val="0056701E"/>
    <w:rsid w:val="005740D7"/>
    <w:rsid w:val="005847C8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5F630D"/>
    <w:rsid w:val="0062312F"/>
    <w:rsid w:val="00625F2C"/>
    <w:rsid w:val="006475D7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6E6AA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461"/>
    <w:rsid w:val="007C0566"/>
    <w:rsid w:val="007C606B"/>
    <w:rsid w:val="007E6A61"/>
    <w:rsid w:val="00801140"/>
    <w:rsid w:val="00803404"/>
    <w:rsid w:val="00816CBD"/>
    <w:rsid w:val="0082166A"/>
    <w:rsid w:val="00834955"/>
    <w:rsid w:val="00851A54"/>
    <w:rsid w:val="00855B59"/>
    <w:rsid w:val="00860461"/>
    <w:rsid w:val="0086487C"/>
    <w:rsid w:val="00870B20"/>
    <w:rsid w:val="008829F8"/>
    <w:rsid w:val="00885897"/>
    <w:rsid w:val="008A6538"/>
    <w:rsid w:val="008B4B2F"/>
    <w:rsid w:val="008C7056"/>
    <w:rsid w:val="008E3DF2"/>
    <w:rsid w:val="008F3B14"/>
    <w:rsid w:val="00901899"/>
    <w:rsid w:val="0090344B"/>
    <w:rsid w:val="00905715"/>
    <w:rsid w:val="0091321E"/>
    <w:rsid w:val="00913946"/>
    <w:rsid w:val="00922C7B"/>
    <w:rsid w:val="0092726B"/>
    <w:rsid w:val="00931B8E"/>
    <w:rsid w:val="009361BA"/>
    <w:rsid w:val="00941A7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424E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1B6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3D62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4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941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lai0611.shinyapps.io/bayesshiny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lai0611.shinyapps.io/multiregshiny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lai0611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\AppData\Local\Microsoft\Office\16.0\DTS\en-US%7b34BA40D2-E1E9-4B94-B08C-B7F9AA1282EC%7d\%7b196BC1FD-55D2-47BA-865C-D7022C06969D%7dtf1639287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7611C7C6534354A1FFA82931EE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9C4F2-E8C5-42D3-9B0C-7F0BDC2FFB2A}"/>
      </w:docPartPr>
      <w:docPartBody>
        <w:p w:rsidR="005672A2" w:rsidRDefault="0004251C">
          <w:pPr>
            <w:pStyle w:val="EC7611C7C6534354A1FFA82931EEC69E"/>
          </w:pPr>
          <w:r w:rsidRPr="00CF1A49">
            <w:t>·</w:t>
          </w:r>
        </w:p>
      </w:docPartBody>
    </w:docPart>
    <w:docPart>
      <w:docPartPr>
        <w:name w:val="9F04FE6DCC5D42708AE867FC1EB5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5EB00-29B1-4C3B-B24A-0D923022E06B}"/>
      </w:docPartPr>
      <w:docPartBody>
        <w:p w:rsidR="005672A2" w:rsidRDefault="0004251C">
          <w:pPr>
            <w:pStyle w:val="9F04FE6DCC5D42708AE867FC1EB52F3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C"/>
    <w:rsid w:val="0004251C"/>
    <w:rsid w:val="00042BE7"/>
    <w:rsid w:val="002B3455"/>
    <w:rsid w:val="005672A2"/>
    <w:rsid w:val="00914553"/>
    <w:rsid w:val="00D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CEB164231E4F4C8A8D3A87BB4B60C7">
    <w:name w:val="18CEB164231E4F4C8A8D3A87BB4B60C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A46A6FA7CC7496683076ED1B2052408">
    <w:name w:val="AA46A6FA7CC7496683076ED1B2052408"/>
  </w:style>
  <w:style w:type="paragraph" w:customStyle="1" w:styleId="6898B57F09B441C1B24927B4C8E79DC3">
    <w:name w:val="6898B57F09B441C1B24927B4C8E79DC3"/>
  </w:style>
  <w:style w:type="paragraph" w:customStyle="1" w:styleId="EC7611C7C6534354A1FFA82931EEC69E">
    <w:name w:val="EC7611C7C6534354A1FFA82931EEC69E"/>
  </w:style>
  <w:style w:type="paragraph" w:customStyle="1" w:styleId="0E96AF7E0DD744D99988D9F1A9BE986D">
    <w:name w:val="0E96AF7E0DD744D99988D9F1A9BE986D"/>
  </w:style>
  <w:style w:type="paragraph" w:customStyle="1" w:styleId="2C3EBE49668A442AA3906302B32365AD">
    <w:name w:val="2C3EBE49668A442AA3906302B32365AD"/>
  </w:style>
  <w:style w:type="paragraph" w:customStyle="1" w:styleId="D640D15DF8864DE393B29FCA0ADBEDE7">
    <w:name w:val="D640D15DF8864DE393B29FCA0ADBEDE7"/>
  </w:style>
  <w:style w:type="paragraph" w:customStyle="1" w:styleId="4A222480988D49D29D7659B6FB445CFA">
    <w:name w:val="4A222480988D49D29D7659B6FB445CFA"/>
  </w:style>
  <w:style w:type="paragraph" w:customStyle="1" w:styleId="9F04FE6DCC5D42708AE867FC1EB52F35">
    <w:name w:val="9F04FE6DCC5D42708AE867FC1EB52F35"/>
  </w:style>
  <w:style w:type="paragraph" w:customStyle="1" w:styleId="D105BF369B6D47C6BBD9589A2A9AC5D1">
    <w:name w:val="D105BF369B6D47C6BBD9589A2A9AC5D1"/>
  </w:style>
  <w:style w:type="paragraph" w:customStyle="1" w:styleId="6DE5F60717384826B11259DC2573887E">
    <w:name w:val="6DE5F60717384826B11259DC2573887E"/>
  </w:style>
  <w:style w:type="paragraph" w:customStyle="1" w:styleId="73ABA8C6500A46F78918FC9906185AA3">
    <w:name w:val="73ABA8C6500A46F78918FC9906185AA3"/>
  </w:style>
  <w:style w:type="paragraph" w:customStyle="1" w:styleId="9CE74EFC820344AB8BCDE202381AC4F6">
    <w:name w:val="9CE74EFC820344AB8BCDE202381AC4F6"/>
  </w:style>
  <w:style w:type="paragraph" w:customStyle="1" w:styleId="4CDA95F5E10F4B6BAE2971145CBFFD49">
    <w:name w:val="4CDA95F5E10F4B6BAE2971145CBFFD49"/>
  </w:style>
  <w:style w:type="paragraph" w:customStyle="1" w:styleId="4A8FBFBDFF8A40009FC57A0DC90FF7F9">
    <w:name w:val="4A8FBFBDFF8A40009FC57A0DC90FF7F9"/>
  </w:style>
  <w:style w:type="paragraph" w:customStyle="1" w:styleId="08C2FD5F4F0D437CB6433A2118D0645E">
    <w:name w:val="08C2FD5F4F0D437CB6433A2118D0645E"/>
  </w:style>
  <w:style w:type="paragraph" w:customStyle="1" w:styleId="E785165A1CF449D7B86FFCA5FB50257E">
    <w:name w:val="E785165A1CF449D7B86FFCA5FB50257E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7597F9F0C584405A91380F83012BA19E">
    <w:name w:val="7597F9F0C584405A91380F83012BA19E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CA6F12B8FB394A739E2F5489424B9738">
    <w:name w:val="CA6F12B8FB394A739E2F5489424B9738"/>
  </w:style>
  <w:style w:type="paragraph" w:customStyle="1" w:styleId="7EBC267A4B9F40E8B09AD1D8FB678F62">
    <w:name w:val="7EBC267A4B9F40E8B09AD1D8FB678F62"/>
  </w:style>
  <w:style w:type="paragraph" w:customStyle="1" w:styleId="E27A42D04DEB4E56B6916EBE3FDF17F9">
    <w:name w:val="E27A42D04DEB4E56B6916EBE3FDF17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{196BC1FD-55D2-47BA-865C-D7022C06969D}tf16392877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2020-03-21T17:16:00Z</dcterms:created>
  <dcterms:modified xsi:type="dcterms:W3CDTF">2020-04-13T19:53:00Z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